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C3072" w14:textId="77777777" w:rsidR="00384EB4" w:rsidRPr="002613CC" w:rsidRDefault="00950005">
      <w:pPr>
        <w:pStyle w:val="Name"/>
        <w:rPr>
          <w:color w:val="000000" w:themeColor="text1"/>
        </w:rPr>
      </w:pPr>
      <w:r w:rsidRPr="002613CC">
        <w:rPr>
          <w:color w:val="000000" w:themeColor="text1"/>
        </w:rPr>
        <w:t>Jordan Zagerman</w:t>
      </w:r>
    </w:p>
    <w:p w14:paraId="794B6039" w14:textId="5CE4FAB3" w:rsidR="00950005" w:rsidRDefault="00081682">
      <w:pPr>
        <w:pStyle w:val="ContactInfo"/>
        <w:rPr>
          <w:color w:val="000000" w:themeColor="text1"/>
        </w:rPr>
      </w:pPr>
      <w:hyperlink r:id="rId7" w:history="1">
        <w:r w:rsidR="00AA4A52" w:rsidRPr="00A04E7A">
          <w:rPr>
            <w:rStyle w:val="Hyperlink"/>
          </w:rPr>
          <w:t>Jordan.Zagerman@gmail.com</w:t>
        </w:r>
      </w:hyperlink>
    </w:p>
    <w:p w14:paraId="372D352A" w14:textId="2F24664D" w:rsidR="00AA4A52" w:rsidRPr="002613CC" w:rsidRDefault="00256784">
      <w:pPr>
        <w:pStyle w:val="ContactInfo"/>
        <w:rPr>
          <w:color w:val="000000" w:themeColor="text1"/>
        </w:rPr>
      </w:pPr>
      <w:hyperlink r:id="rId8" w:history="1">
        <w:r w:rsidRPr="00DD26A9">
          <w:rPr>
            <w:rStyle w:val="Hyperlink"/>
          </w:rPr>
          <w:t>www.ZagermanJordan.com</w:t>
        </w:r>
      </w:hyperlink>
    </w:p>
    <w:p w14:paraId="2767B490" w14:textId="77777777" w:rsidR="00384EB4" w:rsidRPr="002613CC" w:rsidRDefault="00081682">
      <w:pPr>
        <w:pStyle w:val="Heading1"/>
        <w:rPr>
          <w:color w:val="000000" w:themeColor="text1"/>
        </w:rPr>
      </w:pPr>
      <w:sdt>
        <w:sdtPr>
          <w:rPr>
            <w:color w:val="000000" w:themeColor="text1"/>
          </w:rPr>
          <w:id w:val="-819804518"/>
          <w:placeholder>
            <w:docPart w:val="E694ED202F83B84EA0CE4F94BA85C820"/>
          </w:placeholder>
          <w:temporary/>
          <w:showingPlcHdr/>
          <w15:appearance w15:val="hidden"/>
        </w:sdtPr>
        <w:sdtEndPr/>
        <w:sdtContent>
          <w:r w:rsidR="00060819" w:rsidRPr="002613CC">
            <w:rPr>
              <w:color w:val="000000" w:themeColor="text1"/>
            </w:rPr>
            <w:t>Skills Summary</w:t>
          </w:r>
        </w:sdtContent>
      </w:sdt>
    </w:p>
    <w:p w14:paraId="5086D260" w14:textId="77777777" w:rsidR="00384EB4" w:rsidRPr="002613CC" w:rsidRDefault="002613CC" w:rsidP="002613CC">
      <w:pPr>
        <w:spacing w:before="100" w:beforeAutospacing="1" w:after="100" w:afterAutospacing="1" w:line="240" w:lineRule="auto"/>
        <w:rPr>
          <w:color w:val="000000" w:themeColor="text1"/>
        </w:rPr>
      </w:pPr>
      <w:r w:rsidRPr="002613CC">
        <w:rPr>
          <w:color w:val="000000" w:themeColor="text1"/>
        </w:rPr>
        <w:t>Experienced graphic artist well versed with Gimp</w:t>
      </w:r>
      <w:r>
        <w:rPr>
          <w:color w:val="000000" w:themeColor="text1"/>
        </w:rPr>
        <w:t>, p</w:t>
      </w:r>
      <w:r w:rsidRPr="002613CC">
        <w:rPr>
          <w:color w:val="000000" w:themeColor="text1"/>
        </w:rPr>
        <w:t>roficient with MS Word, Excel, and PowerPoint</w:t>
      </w:r>
      <w:r>
        <w:rPr>
          <w:color w:val="000000" w:themeColor="text1"/>
        </w:rPr>
        <w:t xml:space="preserve">. </w:t>
      </w:r>
      <w:r w:rsidRPr="002613CC">
        <w:rPr>
          <w:color w:val="000000" w:themeColor="text1"/>
        </w:rPr>
        <w:t>Charismatic and confident public speaker</w:t>
      </w:r>
      <w:r>
        <w:rPr>
          <w:color w:val="000000" w:themeColor="text1"/>
        </w:rPr>
        <w:t xml:space="preserve">. </w:t>
      </w:r>
      <w:r w:rsidRPr="002613CC">
        <w:rPr>
          <w:color w:val="000000" w:themeColor="text1"/>
        </w:rPr>
        <w:t>Tech savvy</w:t>
      </w:r>
      <w:r>
        <w:rPr>
          <w:color w:val="000000" w:themeColor="text1"/>
        </w:rPr>
        <w:t xml:space="preserve">. </w:t>
      </w:r>
      <w:r w:rsidRPr="002613CC">
        <w:rPr>
          <w:color w:val="000000" w:themeColor="text1"/>
        </w:rPr>
        <w:t>Team Player</w:t>
      </w:r>
      <w:r>
        <w:rPr>
          <w:color w:val="000000" w:themeColor="text1"/>
        </w:rPr>
        <w:t>.</w:t>
      </w:r>
    </w:p>
    <w:p w14:paraId="5F419373" w14:textId="77777777" w:rsidR="00384EB4" w:rsidRPr="002613CC" w:rsidRDefault="00081682">
      <w:pPr>
        <w:pStyle w:val="Heading1"/>
        <w:rPr>
          <w:color w:val="000000" w:themeColor="text1"/>
        </w:rPr>
      </w:pPr>
      <w:sdt>
        <w:sdtPr>
          <w:rPr>
            <w:color w:val="000000" w:themeColor="text1"/>
          </w:rPr>
          <w:id w:val="-1150367223"/>
          <w:placeholder>
            <w:docPart w:val="E453FAB56EA29D4990CABCEBB950E123"/>
          </w:placeholder>
          <w:temporary/>
          <w:showingPlcHdr/>
          <w15:appearance w15:val="hidden"/>
        </w:sdtPr>
        <w:sdtEndPr/>
        <w:sdtContent>
          <w:r w:rsidR="00060819" w:rsidRPr="002613CC">
            <w:rPr>
              <w:color w:val="000000" w:themeColor="text1"/>
            </w:rPr>
            <w:t>Education</w:t>
          </w:r>
        </w:sdtContent>
      </w:sdt>
    </w:p>
    <w:p w14:paraId="71C2962A" w14:textId="77777777" w:rsidR="00A10627" w:rsidRPr="002613CC" w:rsidRDefault="00A10627" w:rsidP="00A10627">
      <w:pPr>
        <w:rPr>
          <w:color w:val="000000" w:themeColor="text1"/>
        </w:rPr>
      </w:pPr>
      <w:r w:rsidRPr="002613CC">
        <w:rPr>
          <w:color w:val="000000" w:themeColor="text1"/>
        </w:rPr>
        <w:t>Springside Chestnut Hill Academy | Philadelphia, PA</w:t>
      </w:r>
    </w:p>
    <w:p w14:paraId="5107BEF8" w14:textId="77777777" w:rsidR="00A10627" w:rsidRPr="002613CC" w:rsidRDefault="00A10627" w:rsidP="00A10627">
      <w:pPr>
        <w:ind w:firstLine="720"/>
        <w:rPr>
          <w:rFonts w:eastAsia="Times New Roman"/>
          <w:color w:val="000000" w:themeColor="text1"/>
          <w:sz w:val="20"/>
          <w:szCs w:val="20"/>
        </w:rPr>
      </w:pPr>
      <w:r w:rsidRPr="002613CC">
        <w:rPr>
          <w:rFonts w:eastAsia="Times New Roman"/>
          <w:color w:val="000000" w:themeColor="text1"/>
          <w:sz w:val="20"/>
          <w:szCs w:val="20"/>
        </w:rPr>
        <w:t>Completed course work towards High School Diploma, May 2014</w:t>
      </w:r>
    </w:p>
    <w:p w14:paraId="313617B9" w14:textId="77777777" w:rsidR="00A10627" w:rsidRPr="002613CC" w:rsidRDefault="00A10627" w:rsidP="00A10627">
      <w:pPr>
        <w:rPr>
          <w:rFonts w:eastAsia="Times New Roman"/>
          <w:color w:val="000000" w:themeColor="text1"/>
        </w:rPr>
      </w:pPr>
      <w:r w:rsidRPr="002613CC">
        <w:rPr>
          <w:rFonts w:eastAsia="Times New Roman"/>
          <w:color w:val="000000" w:themeColor="text1"/>
        </w:rPr>
        <w:t>Ensworth High School | Nashville, TN</w:t>
      </w:r>
    </w:p>
    <w:p w14:paraId="0338CFB4" w14:textId="77777777" w:rsidR="00A10627" w:rsidRPr="002613CC" w:rsidRDefault="00A10627" w:rsidP="00A10627">
      <w:pPr>
        <w:rPr>
          <w:rFonts w:eastAsia="Times New Roman"/>
          <w:color w:val="000000" w:themeColor="text1"/>
          <w:sz w:val="20"/>
          <w:szCs w:val="20"/>
        </w:rPr>
      </w:pPr>
      <w:r w:rsidRPr="002613CC">
        <w:rPr>
          <w:rFonts w:eastAsia="Times New Roman"/>
          <w:color w:val="000000" w:themeColor="text1"/>
        </w:rPr>
        <w:tab/>
      </w:r>
      <w:r w:rsidRPr="002613CC">
        <w:rPr>
          <w:rFonts w:eastAsia="Times New Roman"/>
          <w:color w:val="000000" w:themeColor="text1"/>
          <w:sz w:val="20"/>
          <w:szCs w:val="20"/>
        </w:rPr>
        <w:t>High School Diploma, May 2015</w:t>
      </w:r>
    </w:p>
    <w:p w14:paraId="3584E869" w14:textId="77777777" w:rsidR="00A10627" w:rsidRPr="002613CC" w:rsidRDefault="00A10627" w:rsidP="00A10627">
      <w:pPr>
        <w:rPr>
          <w:rFonts w:eastAsia="Times New Roman"/>
          <w:color w:val="000000" w:themeColor="text1"/>
        </w:rPr>
      </w:pPr>
      <w:r w:rsidRPr="002613CC">
        <w:rPr>
          <w:rFonts w:eastAsia="Times New Roman"/>
          <w:color w:val="000000" w:themeColor="text1"/>
        </w:rPr>
        <w:t>San Francisco State University | San Francisco, CA</w:t>
      </w:r>
    </w:p>
    <w:p w14:paraId="46D4CA94" w14:textId="6AE17109" w:rsidR="00A10627" w:rsidRPr="002613CC" w:rsidRDefault="00A10627" w:rsidP="00A10627">
      <w:pPr>
        <w:rPr>
          <w:rFonts w:eastAsia="Times New Roman"/>
          <w:color w:val="000000" w:themeColor="text1"/>
          <w:sz w:val="20"/>
          <w:szCs w:val="20"/>
        </w:rPr>
      </w:pPr>
      <w:r w:rsidRPr="002613CC">
        <w:rPr>
          <w:rFonts w:eastAsia="Times New Roman"/>
          <w:color w:val="000000" w:themeColor="text1"/>
        </w:rPr>
        <w:tab/>
      </w:r>
      <w:r w:rsidRPr="002613CC">
        <w:rPr>
          <w:rFonts w:eastAsia="Times New Roman"/>
          <w:color w:val="000000" w:themeColor="text1"/>
          <w:sz w:val="20"/>
          <w:szCs w:val="20"/>
        </w:rPr>
        <w:t>Completed course work towards Bachelor’s Degree</w:t>
      </w:r>
      <w:r w:rsidR="00A429FC">
        <w:rPr>
          <w:rFonts w:eastAsia="Times New Roman"/>
          <w:color w:val="000000" w:themeColor="text1"/>
          <w:sz w:val="20"/>
          <w:szCs w:val="20"/>
        </w:rPr>
        <w:t xml:space="preserve"> in Computer Science</w:t>
      </w:r>
      <w:r w:rsidRPr="002613CC">
        <w:rPr>
          <w:rFonts w:eastAsia="Times New Roman"/>
          <w:color w:val="000000" w:themeColor="text1"/>
          <w:sz w:val="20"/>
          <w:szCs w:val="20"/>
        </w:rPr>
        <w:t>, August 2015 – June 2017</w:t>
      </w:r>
    </w:p>
    <w:p w14:paraId="6C6C76B7" w14:textId="77777777" w:rsidR="002613CC" w:rsidRPr="002613CC" w:rsidRDefault="00A10627" w:rsidP="00A10627">
      <w:pPr>
        <w:rPr>
          <w:rFonts w:eastAsia="Times New Roman"/>
          <w:color w:val="000000" w:themeColor="text1"/>
        </w:rPr>
      </w:pPr>
      <w:r w:rsidRPr="002613CC">
        <w:rPr>
          <w:rFonts w:eastAsia="Times New Roman"/>
          <w:color w:val="000000" w:themeColor="text1"/>
        </w:rPr>
        <w:t>Drexel University | Philadelphia, PA</w:t>
      </w:r>
      <w:bookmarkStart w:id="0" w:name="_GoBack"/>
      <w:bookmarkEnd w:id="0"/>
    </w:p>
    <w:p w14:paraId="18133A5A" w14:textId="77777777" w:rsidR="00384EB4" w:rsidRPr="002613CC" w:rsidRDefault="002613CC" w:rsidP="002613CC">
      <w:pPr>
        <w:ind w:firstLine="720"/>
        <w:rPr>
          <w:rFonts w:eastAsia="Times New Roman"/>
          <w:color w:val="000000" w:themeColor="text1"/>
          <w:sz w:val="20"/>
          <w:szCs w:val="20"/>
        </w:rPr>
      </w:pPr>
      <w:r w:rsidRPr="002613CC">
        <w:rPr>
          <w:rFonts w:eastAsia="Times New Roman"/>
          <w:color w:val="000000" w:themeColor="text1"/>
          <w:sz w:val="20"/>
          <w:szCs w:val="20"/>
        </w:rPr>
        <w:t>Bachelor of Science in Interactive Digital Media Candidate, Expected graduation, May 2020</w:t>
      </w:r>
    </w:p>
    <w:p w14:paraId="34B24984" w14:textId="77777777" w:rsidR="00950005" w:rsidRPr="002613CC" w:rsidRDefault="00950005" w:rsidP="00950005">
      <w:pPr>
        <w:pStyle w:val="Heading1"/>
        <w:rPr>
          <w:color w:val="000000" w:themeColor="text1"/>
        </w:rPr>
      </w:pPr>
      <w:r w:rsidRPr="002613CC">
        <w:rPr>
          <w:color w:val="000000" w:themeColor="text1"/>
        </w:rPr>
        <w:t xml:space="preserve">Work </w:t>
      </w:r>
      <w:sdt>
        <w:sdtPr>
          <w:rPr>
            <w:color w:val="000000" w:themeColor="text1"/>
          </w:rPr>
          <w:id w:val="617349259"/>
          <w:placeholder>
            <w:docPart w:val="F613B2A8FC3C40498D05D36D1F07EF68"/>
          </w:placeholder>
          <w:temporary/>
          <w:showingPlcHdr/>
          <w15:appearance w15:val="hidden"/>
        </w:sdtPr>
        <w:sdtEndPr/>
        <w:sdtContent>
          <w:r w:rsidR="00060819" w:rsidRPr="002613CC">
            <w:rPr>
              <w:color w:val="000000" w:themeColor="text1"/>
            </w:rPr>
            <w:t>Experience</w:t>
          </w:r>
        </w:sdtContent>
      </w:sdt>
    </w:p>
    <w:p w14:paraId="36BB16FC" w14:textId="122BDEC6" w:rsidR="00384EB4" w:rsidRPr="00256784" w:rsidRDefault="00950005">
      <w:pPr>
        <w:pStyle w:val="Heading2"/>
        <w:rPr>
          <w:b w:val="0"/>
          <w:i w:val="0"/>
          <w:color w:val="000000" w:themeColor="text1"/>
        </w:rPr>
      </w:pPr>
      <w:r w:rsidRPr="002613CC">
        <w:rPr>
          <w:color w:val="000000" w:themeColor="text1"/>
        </w:rPr>
        <w:t>Dispatch.ai</w:t>
      </w:r>
      <w:r w:rsidR="00256784">
        <w:rPr>
          <w:color w:val="000000" w:themeColor="text1"/>
        </w:rPr>
        <w:t xml:space="preserve"> – </w:t>
      </w:r>
      <w:r w:rsidR="00256784">
        <w:rPr>
          <w:b w:val="0"/>
          <w:i w:val="0"/>
          <w:color w:val="000000" w:themeColor="text1"/>
        </w:rPr>
        <w:t>South San Francisco, CA</w:t>
      </w:r>
    </w:p>
    <w:p w14:paraId="426D86B5" w14:textId="77777777" w:rsidR="00950005" w:rsidRPr="002613CC" w:rsidRDefault="00950005" w:rsidP="00950005">
      <w:pPr>
        <w:pStyle w:val="Heading3"/>
        <w:rPr>
          <w:color w:val="000000" w:themeColor="text1"/>
        </w:rPr>
      </w:pPr>
      <w:r w:rsidRPr="002613CC">
        <w:rPr>
          <w:color w:val="000000" w:themeColor="text1"/>
        </w:rPr>
        <w:t>Robot Handler, Social Media Marketer, Graphic Designer / April 1, 2017 - April 27, 2017</w:t>
      </w:r>
    </w:p>
    <w:p w14:paraId="7ED59A54" w14:textId="77777777" w:rsidR="00950005" w:rsidRPr="002613CC" w:rsidRDefault="00950005" w:rsidP="00950005">
      <w:pPr>
        <w:spacing w:after="0" w:line="240" w:lineRule="auto"/>
        <w:rPr>
          <w:color w:val="000000" w:themeColor="text1"/>
        </w:rPr>
      </w:pPr>
      <w:r w:rsidRPr="002613CC">
        <w:rPr>
          <w:color w:val="000000" w:themeColor="text1"/>
        </w:rPr>
        <w:t>My main responsibility was to drive an artificial intelligence robot around the Parkmerced neighborhood, to teach it how to eventually drive on its own in any type of weather. While driving I was responsible for answering any questions people had about the robot, and assuring people that it was not The Terminator. My other responsibilities included, designing stickers, logos, and engaging snapchat stories.</w:t>
      </w:r>
    </w:p>
    <w:p w14:paraId="638E7AC8" w14:textId="380DFE83" w:rsidR="00A10627" w:rsidRPr="00256784" w:rsidRDefault="00A10627" w:rsidP="00A10627">
      <w:pPr>
        <w:pStyle w:val="Heading2"/>
        <w:rPr>
          <w:b w:val="0"/>
          <w:i w:val="0"/>
          <w:color w:val="000000" w:themeColor="text1"/>
        </w:rPr>
      </w:pPr>
      <w:r w:rsidRPr="002613CC">
        <w:rPr>
          <w:color w:val="000000" w:themeColor="text1"/>
        </w:rPr>
        <w:t>Nordstrom</w:t>
      </w:r>
      <w:r w:rsidR="00256784">
        <w:rPr>
          <w:color w:val="000000" w:themeColor="text1"/>
        </w:rPr>
        <w:t xml:space="preserve"> – </w:t>
      </w:r>
      <w:r w:rsidR="00256784">
        <w:rPr>
          <w:b w:val="0"/>
          <w:i w:val="0"/>
          <w:color w:val="000000" w:themeColor="text1"/>
        </w:rPr>
        <w:t>San Francisco, CA</w:t>
      </w:r>
    </w:p>
    <w:p w14:paraId="6C0924A5" w14:textId="77777777" w:rsidR="00A10627" w:rsidRPr="002613CC" w:rsidRDefault="00A10627" w:rsidP="00A10627">
      <w:pPr>
        <w:pStyle w:val="Heading3"/>
        <w:rPr>
          <w:color w:val="000000" w:themeColor="text1"/>
        </w:rPr>
      </w:pPr>
      <w:r w:rsidRPr="002613CC">
        <w:rPr>
          <w:color w:val="000000" w:themeColor="text1"/>
        </w:rPr>
        <w:t>Seasonal Stock / June 1, 2017 - August 18, 2017</w:t>
      </w:r>
    </w:p>
    <w:p w14:paraId="35CFAD8D" w14:textId="77777777" w:rsidR="00950005" w:rsidRPr="002613CC" w:rsidRDefault="00A10627" w:rsidP="00A10627">
      <w:pPr>
        <w:spacing w:after="0" w:line="240" w:lineRule="auto"/>
        <w:rPr>
          <w:color w:val="000000" w:themeColor="text1"/>
        </w:rPr>
      </w:pPr>
      <w:r w:rsidRPr="002613CC">
        <w:rPr>
          <w:color w:val="000000" w:themeColor="text1"/>
        </w:rPr>
        <w:t>Utilize inventory management systems to scan, process and research merchandise shipments in accordance with inventory control processes.</w:t>
      </w:r>
    </w:p>
    <w:p w14:paraId="7B41CB5E" w14:textId="0BE9C45B" w:rsidR="00A10627" w:rsidRPr="00256784" w:rsidRDefault="00A10627" w:rsidP="00A10627">
      <w:pPr>
        <w:pStyle w:val="Heading2"/>
        <w:rPr>
          <w:b w:val="0"/>
          <w:i w:val="0"/>
          <w:color w:val="000000" w:themeColor="text1"/>
        </w:rPr>
      </w:pPr>
      <w:r w:rsidRPr="002613CC">
        <w:rPr>
          <w:color w:val="000000" w:themeColor="text1"/>
        </w:rPr>
        <w:lastRenderedPageBreak/>
        <w:t>Uber Eats</w:t>
      </w:r>
      <w:r w:rsidR="00256784">
        <w:rPr>
          <w:color w:val="000000" w:themeColor="text1"/>
        </w:rPr>
        <w:t xml:space="preserve"> </w:t>
      </w:r>
      <w:r w:rsidR="00256784">
        <w:rPr>
          <w:i w:val="0"/>
          <w:color w:val="000000" w:themeColor="text1"/>
        </w:rPr>
        <w:t xml:space="preserve">– </w:t>
      </w:r>
      <w:r w:rsidR="00256784">
        <w:rPr>
          <w:b w:val="0"/>
          <w:i w:val="0"/>
          <w:color w:val="000000" w:themeColor="text1"/>
        </w:rPr>
        <w:t>San Francisco, CA</w:t>
      </w:r>
    </w:p>
    <w:p w14:paraId="2623CA7D" w14:textId="6987D313" w:rsidR="00A10627" w:rsidRPr="002613CC" w:rsidRDefault="00A10627" w:rsidP="00A10627">
      <w:pPr>
        <w:pStyle w:val="Heading3"/>
        <w:rPr>
          <w:color w:val="000000" w:themeColor="text1"/>
        </w:rPr>
      </w:pPr>
      <w:r w:rsidRPr="002613CC">
        <w:rPr>
          <w:color w:val="000000" w:themeColor="text1"/>
        </w:rPr>
        <w:t xml:space="preserve">Bicycle </w:t>
      </w:r>
      <w:r w:rsidR="00256784">
        <w:rPr>
          <w:color w:val="000000" w:themeColor="text1"/>
        </w:rPr>
        <w:t>Courier / June 30, 2017 – August 20, 2017</w:t>
      </w:r>
    </w:p>
    <w:p w14:paraId="461BE245" w14:textId="77777777" w:rsidR="00384EB4" w:rsidRPr="002613CC" w:rsidRDefault="00A10627" w:rsidP="002613CC">
      <w:pPr>
        <w:spacing w:after="0" w:line="240" w:lineRule="auto"/>
        <w:rPr>
          <w:color w:val="000000" w:themeColor="text1"/>
        </w:rPr>
      </w:pPr>
      <w:r w:rsidRPr="002613CC">
        <w:rPr>
          <w:color w:val="000000" w:themeColor="text1"/>
        </w:rPr>
        <w:t>Handling and confirming customer's orders, with prompt delivery requiring a good understanding of the San Francisco Metro area. Emphasis on relations between restaurant and customer. Requires self-motivation and punctuality.</w:t>
      </w:r>
    </w:p>
    <w:sectPr w:rsidR="00384EB4" w:rsidRPr="002613CC">
      <w:headerReference w:type="default" r:id="rId9"/>
      <w:footerReference w:type="default" r:id="rId10"/>
      <w:headerReference w:type="first" r:id="rId11"/>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2573F" w14:textId="77777777" w:rsidR="00081682" w:rsidRDefault="00081682">
      <w:pPr>
        <w:spacing w:after="0" w:line="240" w:lineRule="auto"/>
      </w:pPr>
      <w:r>
        <w:separator/>
      </w:r>
    </w:p>
  </w:endnote>
  <w:endnote w:type="continuationSeparator" w:id="0">
    <w:p w14:paraId="170BBDCF" w14:textId="77777777" w:rsidR="00081682" w:rsidRDefault="0008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330786"/>
      <w:docPartObj>
        <w:docPartGallery w:val="Page Numbers (Bottom of Page)"/>
        <w:docPartUnique/>
      </w:docPartObj>
    </w:sdtPr>
    <w:sdtEndPr>
      <w:rPr>
        <w:noProof/>
      </w:rPr>
    </w:sdtEndPr>
    <w:sdtContent>
      <w:p w14:paraId="3A6C23DD" w14:textId="77777777" w:rsidR="00384EB4" w:rsidRDefault="00060819">
        <w:pPr>
          <w:pStyle w:val="Footer"/>
        </w:pPr>
        <w:r>
          <w:fldChar w:fldCharType="begin"/>
        </w:r>
        <w:r>
          <w:instrText xml:space="preserve"> PAGE   \* MERGEFORMAT </w:instrText>
        </w:r>
        <w:r>
          <w:fldChar w:fldCharType="separate"/>
        </w:r>
        <w:r w:rsidR="00A429FC">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F0B5D" w14:textId="77777777" w:rsidR="00081682" w:rsidRDefault="00081682">
      <w:pPr>
        <w:spacing w:after="0" w:line="240" w:lineRule="auto"/>
      </w:pPr>
      <w:r>
        <w:separator/>
      </w:r>
    </w:p>
  </w:footnote>
  <w:footnote w:type="continuationSeparator" w:id="0">
    <w:p w14:paraId="677DA67E" w14:textId="77777777" w:rsidR="00081682" w:rsidRDefault="000816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5FE6E" w14:textId="77777777" w:rsidR="00384EB4" w:rsidRDefault="00060819">
    <w:pPr>
      <w:pStyle w:val="Header"/>
    </w:pPr>
    <w:r>
      <w:rPr>
        <w:noProof/>
        <w:lang w:eastAsia="en-US"/>
      </w:rPr>
      <mc:AlternateContent>
        <mc:Choice Requires="wpg">
          <w:drawing>
            <wp:anchor distT="0" distB="0" distL="114300" distR="114300" simplePos="0" relativeHeight="251661312" behindDoc="0" locked="0" layoutInCell="1" allowOverlap="1" wp14:anchorId="1ACD0EE7" wp14:editId="47C1848A">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7FC44B48"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">
              <v:rect id="Rectangle 2"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6koDxQAA&#10;ANoAAAAPAAAAZHJzL2Rvd25yZXYueG1sRI9Ba8JAFITvgv9heYXedNMcSo2uUgqCUkpRg9jba/Y1&#10;m5p9G7Jbk/rrXUHwOMzMN8xs0dtanKj1lWMFT+MEBHHhdMWlgny3HL2A8AFZY+2YFPyTh8V8OJhh&#10;pl3HGzptQykihH2GCkwITSalLwxZ9GPXEEfvx7UWQ5RtKXWLXYTbWqZJ8iwtVhwXDDb0Zqg4bv+s&#10;Avd7nuTv3cfxe2cmxf4rLQ/rz06px4f+dQoiUB/u4Vt7pRWkcL0Sb4Cc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DqSgPFAAAA2gAAAA8AAAAAAAAAAAAAAAAAlwIAAGRycy9k&#10;b3ducmV2LnhtbFBLBQYAAAAABAAEAPUAAACJAwAAAAA=&#10;" fillcolor="#4b3a2e [3215]" stroked="f" strokeweight="1pt"/>
              <v:rect id="Rectangle 3"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b3a2e [3215]" stroked="f" strokeweight="1pt"/>
              <w10:wrap anchorx="margin"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68225" w14:textId="77777777" w:rsidR="00384EB4" w:rsidRDefault="00060819">
    <w:pPr>
      <w:pStyle w:val="Header"/>
    </w:pPr>
    <w:r>
      <w:rPr>
        <w:noProof/>
        <w:lang w:eastAsia="en-US"/>
      </w:rPr>
      <mc:AlternateContent>
        <mc:Choice Requires="wpg">
          <w:drawing>
            <wp:anchor distT="0" distB="0" distL="114300" distR="114300" simplePos="0" relativeHeight="251663360" behindDoc="0" locked="0" layoutInCell="1" allowOverlap="1" wp14:anchorId="66068D0E" wp14:editId="245E33A5">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5C2DF21E"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00,10056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">
              <v:rect id="Rectangle 6" o:spid="_x0000_s1027" style="position:absolute;width:3200400;height:1920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0UwAxQAA&#10;ANoAAAAPAAAAZHJzL2Rvd25yZXYueG1sRI9PawIxFMTvQr9DeAVvmq0H0dUoUii0lFL8Q6m35+a5&#10;Wd28LJvorn56Iwgeh5n5DTOdt7YUZ6p94VjBWz8BQZw5XXCuYLP+6I1A+ICssXRMCi7kYT576Uwx&#10;1a7hJZ1XIRcRwj5FBSaEKpXSZ4Ys+r6riKO3d7XFEGWdS11jE+G2lIMkGUqLBccFgxW9G8qOq5NV&#10;4A7X8ea7+Tnu1mac/W0H+f/Xb6NU97VdTEAEasMz/Gh/agVDuF+JN0DOb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RTADFAAAA2gAAAA8AAAAAAAAAAAAAAAAAlwIAAGRycy9k&#10;b3ducmV2LnhtbFBLBQYAAAAABAAEAPUAAACJAwAAAAA=&#10;" fillcolor="#4b3a2e [3215]" stroked="f" strokeweight="1pt"/>
              <v:rect id="Rectangle 7" o:spid="_x0000_s1028" style="position:absolute;top:9964882;width:3200400;height:914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embxQAA&#10;ANoAAAAPAAAAZHJzL2Rvd25yZXYueG1sRI9Ba8JAFITvBf/D8oTe6kYPtUZXEUFoKVKqQdrbM/ua&#10;Tc2+DdmtSf31riB4HGbmG2a26GwlTtT40rGC4SABQZw7XXKhINutn15A+ICssXJMCv7Jw2Lee5hh&#10;ql3Ln3TahkJECPsUFZgQ6lRKnxuy6AeuJo7ej2sshiibQuoG2wi3lRwlybO0WHJcMFjTylB+3P5Z&#10;Be73PMne283xsDOTfP89Kr7ePlqlHvvdcgoiUBfu4Vv7VSsYw/VKv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d6ZvFAAAA2gAAAA8AAAAAAAAAAAAAAAAAlwIAAGRycy9k&#10;b3ducmV2LnhtbFBLBQYAAAAABAAEAPUAAACJAwA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nsid w:val="5FFF0906"/>
    <w:multiLevelType w:val="hybridMultilevel"/>
    <w:tmpl w:val="C0F62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F35675"/>
    <w:multiLevelType w:val="hybridMultilevel"/>
    <w:tmpl w:val="F5D0D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05"/>
    <w:rsid w:val="00060819"/>
    <w:rsid w:val="00081682"/>
    <w:rsid w:val="00256784"/>
    <w:rsid w:val="002613CC"/>
    <w:rsid w:val="00384EB4"/>
    <w:rsid w:val="00412E35"/>
    <w:rsid w:val="007970EA"/>
    <w:rsid w:val="00950005"/>
    <w:rsid w:val="00A10627"/>
    <w:rsid w:val="00A429FC"/>
    <w:rsid w:val="00AA4A52"/>
    <w:rsid w:val="00FB11A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A9D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character" w:styleId="Hyperlink">
    <w:name w:val="Hyperlink"/>
    <w:basedOn w:val="DefaultParagraphFont"/>
    <w:uiPriority w:val="99"/>
    <w:unhideWhenUsed/>
    <w:rsid w:val="00AA4A52"/>
    <w:rPr>
      <w:color w:val="3D859C" w:themeColor="hyperlink"/>
      <w:u w:val="single"/>
    </w:rPr>
  </w:style>
  <w:style w:type="character" w:styleId="FollowedHyperlink">
    <w:name w:val="FollowedHyperlink"/>
    <w:basedOn w:val="DefaultParagraphFont"/>
    <w:uiPriority w:val="99"/>
    <w:semiHidden/>
    <w:unhideWhenUsed/>
    <w:rsid w:val="00256784"/>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ordan.Zagerman@gmail.com" TargetMode="External"/><Relationship Id="rId8" Type="http://schemas.openxmlformats.org/officeDocument/2006/relationships/hyperlink" Target="http://www.ZagermanJordan.com"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rdanZagerman/Library/Containers/com.microsoft.Word/Data/Library/Caches/1033/TM10002079/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94ED202F83B84EA0CE4F94BA85C820"/>
        <w:category>
          <w:name w:val="General"/>
          <w:gallery w:val="placeholder"/>
        </w:category>
        <w:types>
          <w:type w:val="bbPlcHdr"/>
        </w:types>
        <w:behaviors>
          <w:behavior w:val="content"/>
        </w:behaviors>
        <w:guid w:val="{7BD86D1E-7C3C-B847-A2E8-438D19845C4B}"/>
      </w:docPartPr>
      <w:docPartBody>
        <w:p w:rsidR="00B53508" w:rsidRDefault="00CC4CC5">
          <w:pPr>
            <w:pStyle w:val="E694ED202F83B84EA0CE4F94BA85C820"/>
          </w:pPr>
          <w:r>
            <w:t>Skills Summary</w:t>
          </w:r>
        </w:p>
      </w:docPartBody>
    </w:docPart>
    <w:docPart>
      <w:docPartPr>
        <w:name w:val="E453FAB56EA29D4990CABCEBB950E123"/>
        <w:category>
          <w:name w:val="General"/>
          <w:gallery w:val="placeholder"/>
        </w:category>
        <w:types>
          <w:type w:val="bbPlcHdr"/>
        </w:types>
        <w:behaviors>
          <w:behavior w:val="content"/>
        </w:behaviors>
        <w:guid w:val="{11507B80-20E7-FC45-8326-D15AB7B2B96B}"/>
      </w:docPartPr>
      <w:docPartBody>
        <w:p w:rsidR="00B53508" w:rsidRDefault="00CC4CC5">
          <w:pPr>
            <w:pStyle w:val="E453FAB56EA29D4990CABCEBB950E123"/>
          </w:pPr>
          <w:r>
            <w:t>Education</w:t>
          </w:r>
        </w:p>
      </w:docPartBody>
    </w:docPart>
    <w:docPart>
      <w:docPartPr>
        <w:name w:val="F613B2A8FC3C40498D05D36D1F07EF68"/>
        <w:category>
          <w:name w:val="General"/>
          <w:gallery w:val="placeholder"/>
        </w:category>
        <w:types>
          <w:type w:val="bbPlcHdr"/>
        </w:types>
        <w:behaviors>
          <w:behavior w:val="content"/>
        </w:behaviors>
        <w:guid w:val="{20374FFE-0681-3845-A235-C8DA3B75FF09}"/>
      </w:docPartPr>
      <w:docPartBody>
        <w:p w:rsidR="00B53508" w:rsidRDefault="00CC4CC5">
          <w:pPr>
            <w:pStyle w:val="F613B2A8FC3C40498D05D36D1F07EF68"/>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41"/>
    <w:rsid w:val="0049665F"/>
    <w:rsid w:val="005964CA"/>
    <w:rsid w:val="006A6541"/>
    <w:rsid w:val="007C3D57"/>
    <w:rsid w:val="00B53508"/>
    <w:rsid w:val="00CC4C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96EDC4DB7BEA418030F2CC0EA494B8">
    <w:name w:val="4D96EDC4DB7BEA418030F2CC0EA494B8"/>
  </w:style>
  <w:style w:type="paragraph" w:customStyle="1" w:styleId="9FE565F730974A44B7FB188C6B910BD7">
    <w:name w:val="9FE565F730974A44B7FB188C6B910BD7"/>
  </w:style>
  <w:style w:type="paragraph" w:customStyle="1" w:styleId="E694ED202F83B84EA0CE4F94BA85C820">
    <w:name w:val="E694ED202F83B84EA0CE4F94BA85C820"/>
  </w:style>
  <w:style w:type="paragraph" w:customStyle="1" w:styleId="9AA06DBA65C05D46A42887CF0CFBC13C">
    <w:name w:val="9AA06DBA65C05D46A42887CF0CFBC13C"/>
  </w:style>
  <w:style w:type="paragraph" w:customStyle="1" w:styleId="E453FAB56EA29D4990CABCEBB950E123">
    <w:name w:val="E453FAB56EA29D4990CABCEBB950E123"/>
  </w:style>
  <w:style w:type="paragraph" w:customStyle="1" w:styleId="0BD7F7C28C9CC54ABC3A407C49C8974E">
    <w:name w:val="0BD7F7C28C9CC54ABC3A407C49C8974E"/>
  </w:style>
  <w:style w:type="paragraph" w:customStyle="1" w:styleId="3C51FE4D02CFDC45B3463FD0A328E93A">
    <w:name w:val="3C51FE4D02CFDC45B3463FD0A328E93A"/>
  </w:style>
  <w:style w:type="paragraph" w:customStyle="1" w:styleId="F613B2A8FC3C40498D05D36D1F07EF68">
    <w:name w:val="F613B2A8FC3C40498D05D36D1F07EF68"/>
  </w:style>
  <w:style w:type="paragraph" w:customStyle="1" w:styleId="2C3E59E9E8BF484C8E0F8D01D2652393">
    <w:name w:val="2C3E59E9E8BF484C8E0F8D01D2652393"/>
  </w:style>
  <w:style w:type="paragraph" w:customStyle="1" w:styleId="5C201BE895433E44BDBB217B22D9C138">
    <w:name w:val="5C201BE895433E44BDBB217B22D9C138"/>
  </w:style>
  <w:style w:type="paragraph" w:customStyle="1" w:styleId="394644060CACDB458D82C769E1F4C56E">
    <w:name w:val="394644060CACDB458D82C769E1F4C56E"/>
  </w:style>
  <w:style w:type="paragraph" w:customStyle="1" w:styleId="3E1AD3D4069E674B82BC430EECFAB29E">
    <w:name w:val="3E1AD3D4069E674B82BC430EECFAB29E"/>
  </w:style>
  <w:style w:type="paragraph" w:customStyle="1" w:styleId="C9EBAEC9C3832A4BA39C86A614AE1B8E">
    <w:name w:val="C9EBAEC9C3832A4BA39C86A614AE1B8E"/>
  </w:style>
  <w:style w:type="paragraph" w:customStyle="1" w:styleId="F3D73B9B83629440954808DFC82858BF">
    <w:name w:val="F3D73B9B83629440954808DFC82858BF"/>
  </w:style>
  <w:style w:type="paragraph" w:customStyle="1" w:styleId="E85CF6AA41ACEC40B301897AFDABD908">
    <w:name w:val="E85CF6AA41ACEC40B301897AFDABD908"/>
    <w:rsid w:val="006A6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1</TotalTime>
  <Pages>2</Pages>
  <Words>280</Words>
  <Characters>1600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2017-12-14T23:26:00Z</cp:lastPrinted>
  <dcterms:created xsi:type="dcterms:W3CDTF">2017-12-14T23:26:00Z</dcterms:created>
  <dcterms:modified xsi:type="dcterms:W3CDTF">2017-12-14T23:27:00Z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